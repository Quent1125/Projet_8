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00A0B8" w:themeColor="accent1"/>
          <w:sz w:val="30"/>
        </w:rPr>
      </w:sdtEndPr>
      <w:sdtContent>
        <w:p w14:paraId="10A2BFBB" w14:textId="5F9120FE" w:rsidR="00E15E6C" w:rsidRPr="00A3764B" w:rsidRDefault="00872C16">
          <w:pPr>
            <w:pStyle w:val="Sansinterligne"/>
            <w:rPr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2206E1C" wp14:editId="1E2C10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43245" cy="526669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245" cy="5266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764B" w:rsidRPr="00A3764B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F5800D1" wp14:editId="5DAB8F5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2B71E" w14:textId="645A036D" w:rsidR="00E15E6C" w:rsidRPr="00A3764B" w:rsidRDefault="00A146A5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-304397026"/>
                                    <w:placeholder>
                                      <w:docPart w:val="0779B6EDAE3245CB8CD54603FE288BA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2C16">
                                      <w:t>Quentin Muzel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-728219936"/>
                                    <w:placeholder>
                                      <w:docPart w:val="C201F1E091E84556BA0AF0D3025DEC3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2C16">
                                      <w:t>Projet 8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6A2C74A4E94D42769A92C455266A78F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4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72C16">
                                      <w:t>4 décembre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5800D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14:paraId="6002B71E" w14:textId="645A036D" w:rsidR="00E15E6C" w:rsidRPr="00A3764B" w:rsidRDefault="00A146A5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304397026"/>
                              <w:placeholder>
                                <w:docPart w:val="0779B6EDAE3245CB8CD54603FE288BA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2C16">
                                <w:t>Quentin Muzel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-728219936"/>
                              <w:placeholder>
                                <w:docPart w:val="C201F1E091E84556BA0AF0D3025DEC3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2C16">
                                <w:t>Projet 8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6A2C74A4E94D42769A92C455266A78F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4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2C16">
                                <w:t>4 décembre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8AABE2D" wp14:editId="194E88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6992620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4145A4" w14:textId="44A5E33D" w:rsidR="00E15E6C" w:rsidRPr="00A3764B" w:rsidRDefault="00872C16">
                                    <w:pPr>
                                      <w:pStyle w:val="Titre"/>
                                    </w:pPr>
                                    <w:r>
                                      <w:t>Audit de performance</w:t>
                                    </w:r>
                                  </w:p>
                                </w:sdtContent>
                              </w:sdt>
                              <w:p w14:paraId="13198876" w14:textId="3DE6926D" w:rsidR="00E15E6C" w:rsidRPr="00A3764B" w:rsidRDefault="00A146A5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55A2">
                                      <w:t>PROJET 8 : etape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AABE2D"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4145A4" w14:textId="44A5E33D" w:rsidR="00E15E6C" w:rsidRPr="00A3764B" w:rsidRDefault="00872C16">
                              <w:pPr>
                                <w:pStyle w:val="Titre"/>
                              </w:pPr>
                              <w:r>
                                <w:t>Audit de performance</w:t>
                              </w:r>
                            </w:p>
                          </w:sdtContent>
                        </w:sdt>
                        <w:p w14:paraId="13198876" w14:textId="3DE6926D" w:rsidR="00E15E6C" w:rsidRPr="00A3764B" w:rsidRDefault="00A146A5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B55A2">
                                <w:t>PROJET 8 : etape 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2585646" w14:textId="77777777" w:rsidR="00366584" w:rsidRDefault="00366584" w:rsidP="00872C16"/>
        <w:p w14:paraId="417233F5" w14:textId="77777777" w:rsidR="00366584" w:rsidRDefault="00366584" w:rsidP="00872C16"/>
        <w:p w14:paraId="13DA4DEF" w14:textId="77777777" w:rsidR="00366584" w:rsidRDefault="00366584" w:rsidP="00872C16"/>
        <w:p w14:paraId="33000C22" w14:textId="654C376A" w:rsidR="00366584" w:rsidRDefault="00366584" w:rsidP="00366584">
          <w:pPr>
            <w:pStyle w:val="Titre1"/>
          </w:pPr>
          <w:r>
            <w:lastRenderedPageBreak/>
            <w:t xml:space="preserve">Introduction </w:t>
          </w:r>
        </w:p>
      </w:sdtContent>
    </w:sdt>
    <w:p w14:paraId="5493190E" w14:textId="79C5C413" w:rsidR="00220E44" w:rsidRDefault="00366584" w:rsidP="00872C16">
      <w:r>
        <w:t>Cet audit</w:t>
      </w:r>
      <w:r w:rsidR="004B55A2">
        <w:t xml:space="preserve"> </w:t>
      </w:r>
      <w:r>
        <w:t>a</w:t>
      </w:r>
      <w:r w:rsidR="004B55A2">
        <w:t xml:space="preserve"> pour but d’analyser les performances du site concurrent </w:t>
      </w:r>
      <w:r w:rsidR="00220E44">
        <w:t>TodoListMe (</w:t>
      </w:r>
      <w:hyperlink r:id="rId11" w:history="1">
        <w:r w:rsidR="00220E44" w:rsidRPr="007848BD">
          <w:rPr>
            <w:rStyle w:val="Lienhypertexte"/>
          </w:rPr>
          <w:t>www.todolistme.net</w:t>
        </w:r>
      </w:hyperlink>
      <w:r w:rsidR="00220E44">
        <w:t xml:space="preserve">).  </w:t>
      </w:r>
    </w:p>
    <w:p w14:paraId="7B0E299D" w14:textId="77777777" w:rsidR="00366584" w:rsidRDefault="00220E44" w:rsidP="00872C16">
      <w:r>
        <w:t xml:space="preserve">Le site a la même fonctionnalité principale que le nôtre c’est-à-dire de constituer une liste de tâches à faire (Todo List). Il y a aussi la possibilité de ranger les tâches par catégories qui sont composées de listes de tâches. Il est possible de rajouter des catégories et des listes. </w:t>
      </w:r>
    </w:p>
    <w:p w14:paraId="0CC2722B" w14:textId="124B0638" w:rsidR="00366584" w:rsidRDefault="00220E44" w:rsidP="00872C16">
      <w:r>
        <w:t>Les tâches de chaque liste peuvent être trié</w:t>
      </w:r>
      <w:r w:rsidR="00200802">
        <w:t>es</w:t>
      </w:r>
      <w:r>
        <w:t xml:space="preserve"> en fonction de leur date de création (Normal), par ordre alphabétique (Alphabetical), aléatoirement (Random) et aussi afficher que les 3 premi</w:t>
      </w:r>
      <w:r w:rsidR="00200802">
        <w:t>ère</w:t>
      </w:r>
      <w:r>
        <w:t>s tâches qui ont ét</w:t>
      </w:r>
      <w:r w:rsidR="00200802">
        <w:t>é</w:t>
      </w:r>
      <w:r>
        <w:t xml:space="preserve"> ajouté</w:t>
      </w:r>
      <w:r w:rsidR="00200802">
        <w:t>e</w:t>
      </w:r>
      <w:r>
        <w:t xml:space="preserve">s (Top 3). </w:t>
      </w:r>
    </w:p>
    <w:p w14:paraId="3BA4D1F9" w14:textId="67078F44" w:rsidR="00220E44" w:rsidRDefault="00220E44" w:rsidP="00872C16">
      <w:r>
        <w:t>Les listes sont divisées en deux</w:t>
      </w:r>
      <w:r w:rsidR="00200802">
        <w:t> :</w:t>
      </w:r>
      <w:r>
        <w:t xml:space="preserve"> une partie pour les tâches </w:t>
      </w:r>
      <w:r w:rsidR="00ED3026">
        <w:t>à</w:t>
      </w:r>
      <w:r>
        <w:t xml:space="preserve"> faire et une pour les tâches faites. Il est possible</w:t>
      </w:r>
      <w:r w:rsidR="00200802">
        <w:t>,</w:t>
      </w:r>
      <w:r>
        <w:t xml:space="preserve"> dans la liste des tâches à faire</w:t>
      </w:r>
      <w:r w:rsidR="00200802">
        <w:t>,</w:t>
      </w:r>
      <w:r>
        <w:t xml:space="preserve"> de supprimer une tâche et dans la lis</w:t>
      </w:r>
      <w:r w:rsidR="00200802">
        <w:t>t</w:t>
      </w:r>
      <w:r>
        <w:t xml:space="preserve">e des tâches faites il y </w:t>
      </w:r>
      <w:r w:rsidR="00366584">
        <w:t>a</w:t>
      </w:r>
      <w:r>
        <w:t xml:space="preserve"> </w:t>
      </w:r>
      <w:r w:rsidR="00366584">
        <w:t>la possibilité</w:t>
      </w:r>
      <w:r>
        <w:t xml:space="preserve"> de toutes les supprimer d’un coup. </w:t>
      </w:r>
    </w:p>
    <w:p w14:paraId="1C92F339" w14:textId="77777777" w:rsidR="00220E44" w:rsidRDefault="00220E44" w:rsidP="00872C16">
      <w:r>
        <w:t>Le site concurrent est doté d’un peu plus de fonctionnalités que le nôtre.</w:t>
      </w:r>
    </w:p>
    <w:p w14:paraId="2222163D" w14:textId="28A1247A" w:rsidR="00220E44" w:rsidRDefault="00220E44" w:rsidP="00872C16">
      <w:r>
        <w:t xml:space="preserve"> Maintenant nous all</w:t>
      </w:r>
      <w:r w:rsidR="00200802">
        <w:t>ons</w:t>
      </w:r>
      <w:r>
        <w:t xml:space="preserve"> voir ce qu’il en </w:t>
      </w:r>
      <w:r w:rsidR="00200802">
        <w:t>est</w:t>
      </w:r>
      <w:r>
        <w:t xml:space="preserve"> du point de vue des performances. </w:t>
      </w:r>
    </w:p>
    <w:p w14:paraId="14B2DA59" w14:textId="6DC76BDC" w:rsidR="00366584" w:rsidRDefault="009A29D9" w:rsidP="00872C16">
      <w:r>
        <w:t>Pour réaliser cette analyse</w:t>
      </w:r>
      <w:r w:rsidR="00200802">
        <w:t>,</w:t>
      </w:r>
      <w:r>
        <w:t xml:space="preserve"> j’ai utilisé la fonctionnalité </w:t>
      </w:r>
      <w:proofErr w:type="spellStart"/>
      <w:r>
        <w:t>LightHouse</w:t>
      </w:r>
      <w:proofErr w:type="spellEnd"/>
      <w:r>
        <w:t xml:space="preserve"> de Google Chrome. </w:t>
      </w:r>
    </w:p>
    <w:p w14:paraId="2BEE2B96" w14:textId="6B0AEB03" w:rsidR="009A29D9" w:rsidRDefault="009A29D9" w:rsidP="00872C16"/>
    <w:p w14:paraId="4655D66F" w14:textId="207F9500" w:rsidR="009A29D9" w:rsidRDefault="009A29D9" w:rsidP="009A29D9">
      <w:pPr>
        <w:pStyle w:val="Titre1"/>
      </w:pPr>
      <w:r>
        <w:t>Résultats LightHouse</w:t>
      </w:r>
    </w:p>
    <w:p w14:paraId="539A2E71" w14:textId="251BA1B2" w:rsidR="009A29D9" w:rsidRDefault="009A29D9" w:rsidP="00872C16">
      <w:r>
        <w:t xml:space="preserve">LightHouse nous donne les performances du site </w:t>
      </w:r>
      <w:r w:rsidR="00200802">
        <w:t>à l’aide de</w:t>
      </w:r>
      <w:r>
        <w:t xml:space="preserve"> 5 critères </w:t>
      </w:r>
      <w:r w:rsidR="00200802">
        <w:t>notés</w:t>
      </w:r>
      <w:r>
        <w:t xml:space="preserve"> de 0 à 100</w:t>
      </w:r>
      <w:r w:rsidR="00200802">
        <w:t xml:space="preserve"> %</w:t>
      </w:r>
      <w:r>
        <w:t xml:space="preserve">. </w:t>
      </w:r>
      <w:r w:rsidR="00200802">
        <w:t xml:space="preserve"> I</w:t>
      </w:r>
      <w:r>
        <w:t xml:space="preserve">l n’a pas donné d’information pour </w:t>
      </w:r>
      <w:r w:rsidR="00627B1F">
        <w:t>le dernier critère</w:t>
      </w:r>
      <w:r>
        <w:t>, Progressive Web App</w:t>
      </w:r>
      <w:r w:rsidR="00200802">
        <w:t>. I</w:t>
      </w:r>
      <w:r>
        <w:t xml:space="preserve">l indique que le chargement de la page n’est pas assez rapide pour </w:t>
      </w:r>
      <w:r w:rsidR="00ED3026">
        <w:t>un réseau mobile</w:t>
      </w:r>
      <w:r>
        <w:t xml:space="preserve">, on peut donc en conclure que le site n’est pas </w:t>
      </w:r>
      <w:proofErr w:type="gramStart"/>
      <w:r>
        <w:t>responsive</w:t>
      </w:r>
      <w:proofErr w:type="gramEnd"/>
      <w:r>
        <w:t>.</w:t>
      </w:r>
    </w:p>
    <w:p w14:paraId="22BA13A9" w14:textId="0EB076E3" w:rsidR="00627B1F" w:rsidRDefault="00627B1F" w:rsidP="00872C16">
      <w:r>
        <w:t xml:space="preserve">Les notes obtenues sont </w:t>
      </w:r>
      <w:r w:rsidR="00ED3026">
        <w:t>comprises</w:t>
      </w:r>
      <w:r>
        <w:t xml:space="preserve"> entre 50 et 89</w:t>
      </w:r>
      <w:r w:rsidR="00200802">
        <w:t xml:space="preserve"> %</w:t>
      </w:r>
      <w:r>
        <w:t>, ce qui correspond</w:t>
      </w:r>
      <w:r w:rsidR="00200802">
        <w:t xml:space="preserve">, </w:t>
      </w:r>
      <w:r>
        <w:t xml:space="preserve">pour </w:t>
      </w:r>
      <w:proofErr w:type="spellStart"/>
      <w:r>
        <w:t>LightHouse</w:t>
      </w:r>
      <w:proofErr w:type="spellEnd"/>
      <w:r w:rsidR="00200802">
        <w:t>,</w:t>
      </w:r>
      <w:r>
        <w:t xml:space="preserve"> à un site </w:t>
      </w:r>
      <w:r w:rsidR="00200802">
        <w:t xml:space="preserve">plutôt bon </w:t>
      </w:r>
      <w:r>
        <w:t>mais</w:t>
      </w:r>
      <w:r w:rsidR="00200802">
        <w:t xml:space="preserve"> qui</w:t>
      </w:r>
      <w:r>
        <w:t xml:space="preserve"> nécessite d’être amélior</w:t>
      </w:r>
      <w:r w:rsidR="00200802">
        <w:t>é</w:t>
      </w:r>
      <w:r>
        <w:t xml:space="preserve">. </w:t>
      </w:r>
    </w:p>
    <w:p w14:paraId="18797DA0" w14:textId="0D809BCC" w:rsidR="009A29D9" w:rsidRDefault="009A29D9" w:rsidP="00872C16">
      <w:r w:rsidRPr="009A29D9">
        <w:rPr>
          <w:noProof/>
        </w:rPr>
        <w:drawing>
          <wp:inline distT="0" distB="0" distL="0" distR="0" wp14:anchorId="7D82694A" wp14:editId="48A297A5">
            <wp:extent cx="5548630" cy="11588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FA6" w14:textId="2C175A70" w:rsidR="009A29D9" w:rsidRDefault="009A29D9" w:rsidP="00872C16"/>
    <w:p w14:paraId="3D1332B3" w14:textId="4E0BB98C" w:rsidR="00E15E6C" w:rsidRDefault="009A29D9" w:rsidP="009A29D9">
      <w:pPr>
        <w:pStyle w:val="Titre1"/>
      </w:pPr>
      <w:r>
        <w:t>Performance</w:t>
      </w:r>
    </w:p>
    <w:p w14:paraId="62396B83" w14:textId="79DC5441" w:rsidR="009A29D9" w:rsidRDefault="001E4380" w:rsidP="009A29D9">
      <w:r w:rsidRPr="0006053E">
        <w:rPr>
          <w:noProof/>
        </w:rPr>
        <w:drawing>
          <wp:anchor distT="0" distB="0" distL="114300" distR="114300" simplePos="0" relativeHeight="251663360" behindDoc="0" locked="0" layoutInCell="1" allowOverlap="1" wp14:anchorId="7ED20367" wp14:editId="47BFDE9E">
            <wp:simplePos x="0" y="0"/>
            <wp:positionH relativeFrom="column">
              <wp:posOffset>3065780</wp:posOffset>
            </wp:positionH>
            <wp:positionV relativeFrom="paragraph">
              <wp:posOffset>390525</wp:posOffset>
            </wp:positionV>
            <wp:extent cx="3303270" cy="65278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B1F">
        <w:t>La note obtenue pas Performance est de 71</w:t>
      </w:r>
      <w:r w:rsidR="00200802">
        <w:t>%. E</w:t>
      </w:r>
      <w:r w:rsidR="00627B1F">
        <w:t xml:space="preserve">lle correspond </w:t>
      </w:r>
      <w:r w:rsidR="0006053E">
        <w:t>aux performances obtenues</w:t>
      </w:r>
      <w:r w:rsidR="00627B1F">
        <w:t xml:space="preserve"> lors du test du site, en fonction de 6 indicateurs</w:t>
      </w:r>
      <w:r w:rsidR="00F952CE">
        <w:t xml:space="preserve"> </w:t>
      </w:r>
      <w:r w:rsidR="001E7ED2">
        <w:t>métriques</w:t>
      </w:r>
      <w:r w:rsidR="0006053E">
        <w:t xml:space="preserve">. </w:t>
      </w:r>
    </w:p>
    <w:p w14:paraId="217A86F1" w14:textId="1A4BAB79" w:rsidR="0006053E" w:rsidRDefault="0006053E" w:rsidP="009A29D9">
      <w:r>
        <w:t xml:space="preserve">Les indicateurs qui ont un score vert, c’est-à-dire bon sont : </w:t>
      </w:r>
    </w:p>
    <w:p w14:paraId="396DA040" w14:textId="1BB5D446" w:rsidR="00627B1F" w:rsidRDefault="0006053E" w:rsidP="0006053E">
      <w:pPr>
        <w:pStyle w:val="Paragraphedeliste"/>
        <w:numPr>
          <w:ilvl w:val="0"/>
          <w:numId w:val="9"/>
        </w:numPr>
      </w:pPr>
      <w:r>
        <w:t xml:space="preserve">First Contentful Paint, la vitesse à laquelle la page charge le premier </w:t>
      </w:r>
      <w:r w:rsidR="00ED3026">
        <w:t>élément</w:t>
      </w:r>
      <w:r>
        <w:t xml:space="preserve">, ici en 0.7 secondes. </w:t>
      </w:r>
      <w:r w:rsidR="00627B1F">
        <w:t xml:space="preserve"> </w:t>
      </w:r>
    </w:p>
    <w:p w14:paraId="2C5B964F" w14:textId="54E0D34B" w:rsidR="0006053E" w:rsidRDefault="00DB7022" w:rsidP="0006053E">
      <w:pPr>
        <w:pStyle w:val="Paragraphedeliste"/>
        <w:numPr>
          <w:ilvl w:val="0"/>
          <w:numId w:val="9"/>
        </w:numPr>
      </w:pPr>
      <w:r>
        <w:t>Total Blocking Time, le temps où la page bloque les entré</w:t>
      </w:r>
      <w:r w:rsidR="00200802">
        <w:t>e</w:t>
      </w:r>
      <w:r>
        <w:t>s de l’utilisateur, ici 50</w:t>
      </w:r>
      <w:r w:rsidR="00200802">
        <w:t xml:space="preserve"> </w:t>
      </w:r>
      <w:r>
        <w:t>ms.</w:t>
      </w:r>
    </w:p>
    <w:p w14:paraId="0F36BD24" w14:textId="4210637F" w:rsidR="00DB7022" w:rsidRDefault="00DB7022" w:rsidP="00DB7022">
      <w:pPr>
        <w:pStyle w:val="Paragraphedeliste"/>
        <w:numPr>
          <w:ilvl w:val="0"/>
          <w:numId w:val="9"/>
        </w:numPr>
      </w:pPr>
      <w:r>
        <w:t xml:space="preserve">Et pour finir, Cumulative </w:t>
      </w:r>
      <w:proofErr w:type="spellStart"/>
      <w:r>
        <w:t>Layout</w:t>
      </w:r>
      <w:proofErr w:type="spellEnd"/>
      <w:r>
        <w:t xml:space="preserve"> Shift</w:t>
      </w:r>
      <w:r w:rsidR="00200802">
        <w:t>. Il s’agit du</w:t>
      </w:r>
      <w:r w:rsidR="00ED3026">
        <w:t xml:space="preserve"> score</w:t>
      </w:r>
      <w:r>
        <w:t xml:space="preserve"> de </w:t>
      </w:r>
      <w:r w:rsidR="00ED3026">
        <w:t>chargement</w:t>
      </w:r>
      <w:r>
        <w:t xml:space="preserve"> de mise en page pour chacun </w:t>
      </w:r>
      <w:r w:rsidR="00F952CE">
        <w:t>des changements</w:t>
      </w:r>
      <w:r>
        <w:t xml:space="preserve"> qui sont inattendu</w:t>
      </w:r>
      <w:r w:rsidR="00200802">
        <w:t>s</w:t>
      </w:r>
      <w:r>
        <w:t xml:space="preserve"> lors de la mise en page, ici 0.062</w:t>
      </w:r>
      <w:r w:rsidR="00200802">
        <w:t xml:space="preserve">. Comme ce résultat </w:t>
      </w:r>
      <w:r>
        <w:t xml:space="preserve">est inférieur à 0.1 </w:t>
      </w:r>
      <w:r w:rsidR="00200802">
        <w:t>il est considéré comme bon</w:t>
      </w:r>
      <w:r>
        <w:t xml:space="preserve">. </w:t>
      </w:r>
    </w:p>
    <w:p w14:paraId="56BAD3F2" w14:textId="43E31EDB" w:rsidR="00DB7022" w:rsidRDefault="00DB7022" w:rsidP="00DB7022">
      <w:r>
        <w:lastRenderedPageBreak/>
        <w:t xml:space="preserve">Pour les autres indicateurs : </w:t>
      </w:r>
    </w:p>
    <w:p w14:paraId="7B238601" w14:textId="09C5DDC6" w:rsidR="00DB7022" w:rsidRDefault="00DB7022" w:rsidP="00DB7022">
      <w:pPr>
        <w:pStyle w:val="Paragraphedeliste"/>
        <w:numPr>
          <w:ilvl w:val="0"/>
          <w:numId w:val="10"/>
        </w:numPr>
      </w:pPr>
      <w:r>
        <w:t xml:space="preserve">Speed Index, c’est la vitesse d’affichage du contenu pendant le chargement de la page, il est de 2.2 secondes, </w:t>
      </w:r>
    </w:p>
    <w:p w14:paraId="0AB25217" w14:textId="47BD7A38" w:rsidR="00DB7022" w:rsidRPr="0001747C" w:rsidRDefault="00F952CE" w:rsidP="00DB7022">
      <w:pPr>
        <w:pStyle w:val="Paragraphedeliste"/>
        <w:numPr>
          <w:ilvl w:val="0"/>
          <w:numId w:val="10"/>
        </w:numPr>
      </w:pPr>
      <w:r w:rsidRPr="0001747C">
        <w:t>Time to interactive, c’est le temps que met la page à être entièrement interacti</w:t>
      </w:r>
      <w:r w:rsidR="0001747C" w:rsidRPr="0001747C">
        <w:t>ve</w:t>
      </w:r>
      <w:r w:rsidRPr="0001747C">
        <w:t>, ici 3.4 secondes</w:t>
      </w:r>
      <w:r w:rsidR="0001747C" w:rsidRPr="0001747C">
        <w:t>. C</w:t>
      </w:r>
      <w:r w:rsidRPr="0001747C">
        <w:t xml:space="preserve">e </w:t>
      </w:r>
      <w:r w:rsidR="0001747C" w:rsidRPr="0001747C">
        <w:t>temps est</w:t>
      </w:r>
      <w:r w:rsidRPr="0001747C">
        <w:t xml:space="preserve"> </w:t>
      </w:r>
      <w:r w:rsidR="0001747C" w:rsidRPr="0001747C">
        <w:t xml:space="preserve">un </w:t>
      </w:r>
      <w:r w:rsidRPr="0001747C">
        <w:t>peu trop long</w:t>
      </w:r>
      <w:r w:rsidR="0001747C" w:rsidRPr="0001747C">
        <w:t xml:space="preserve"> </w:t>
      </w:r>
      <w:r w:rsidR="0001747C">
        <w:t>par rapport à la norme qui est de</w:t>
      </w:r>
      <w:r w:rsidRPr="0001747C">
        <w:t xml:space="preserve"> </w:t>
      </w:r>
      <w:r w:rsidR="0001747C" w:rsidRPr="0001747C">
        <w:t>3 secondes.</w:t>
      </w:r>
    </w:p>
    <w:p w14:paraId="2F4F76E6" w14:textId="7DA408DD" w:rsidR="00F952CE" w:rsidRDefault="0001747C" w:rsidP="00F952CE">
      <w:pPr>
        <w:pStyle w:val="Paragraphedeliste"/>
        <w:numPr>
          <w:ilvl w:val="0"/>
          <w:numId w:val="10"/>
        </w:numPr>
      </w:pPr>
      <w:r>
        <w:t>Le résultat le moins bon concerne l’indicateur</w:t>
      </w:r>
      <w:r w:rsidR="00F952CE">
        <w:t xml:space="preserve"> </w:t>
      </w:r>
      <w:proofErr w:type="spellStart"/>
      <w:r w:rsidR="00F952CE">
        <w:t>Largest</w:t>
      </w:r>
      <w:proofErr w:type="spellEnd"/>
      <w:r w:rsidR="00F952CE">
        <w:t xml:space="preserve"> </w:t>
      </w:r>
      <w:proofErr w:type="spellStart"/>
      <w:r w:rsidR="00F952CE">
        <w:t>Contentful</w:t>
      </w:r>
      <w:proofErr w:type="spellEnd"/>
      <w:r w:rsidR="00F952CE">
        <w:t xml:space="preserve"> Paint</w:t>
      </w:r>
      <w:r>
        <w:t>.</w:t>
      </w:r>
      <w:r w:rsidR="00F952CE">
        <w:t xml:space="preserve"> </w:t>
      </w:r>
      <w:r>
        <w:t xml:space="preserve">Ce dernier est </w:t>
      </w:r>
      <w:r w:rsidR="00F952CE">
        <w:t xml:space="preserve">le temps que met le plus grand texte ou la plus grande image </w:t>
      </w:r>
      <w:r>
        <w:t>à s’</w:t>
      </w:r>
      <w:r w:rsidR="00F952CE">
        <w:t xml:space="preserve">afficher, ici 3.2 secondes. </w:t>
      </w:r>
      <w:r>
        <w:t xml:space="preserve">Idéalement, ce temps ne devrait pas dépasser 2,5 secondes. </w:t>
      </w:r>
    </w:p>
    <w:p w14:paraId="22D38C71" w14:textId="77777777" w:rsidR="00F952CE" w:rsidRDefault="00F952CE" w:rsidP="00F952CE"/>
    <w:p w14:paraId="45BA9BBC" w14:textId="18F4EEAA" w:rsidR="00F952CE" w:rsidRDefault="00F952CE" w:rsidP="00F952CE">
      <w:r>
        <w:t>On peut donc en conclure que la performance du site est</w:t>
      </w:r>
      <w:r w:rsidR="0001747C">
        <w:t xml:space="preserve">, </w:t>
      </w:r>
      <w:r>
        <w:t xml:space="preserve">comme l’indique </w:t>
      </w:r>
      <w:r w:rsidR="0001747C">
        <w:t>sa</w:t>
      </w:r>
      <w:r>
        <w:t xml:space="preserve"> note, bonne mais pourrai</w:t>
      </w:r>
      <w:r w:rsidR="0001747C">
        <w:t>t</w:t>
      </w:r>
      <w:r>
        <w:t xml:space="preserve"> être </w:t>
      </w:r>
      <w:r w:rsidR="0001747C">
        <w:t>améliorée</w:t>
      </w:r>
      <w:r>
        <w:t xml:space="preserve"> notamment </w:t>
      </w:r>
      <w:r w:rsidR="0001747C">
        <w:t>au niveau du</w:t>
      </w:r>
      <w:r>
        <w:t xml:space="preserve"> chargement de la page. </w:t>
      </w:r>
    </w:p>
    <w:p w14:paraId="5A6ECBB7" w14:textId="678A052B" w:rsidR="00F952CE" w:rsidRDefault="00F952CE" w:rsidP="00F952CE"/>
    <w:p w14:paraId="34F52CB8" w14:textId="5BC08AAB" w:rsidR="00F952CE" w:rsidRDefault="00F952CE" w:rsidP="001E7ED2">
      <w:pPr>
        <w:pStyle w:val="Titre1"/>
      </w:pPr>
      <w:r>
        <w:t xml:space="preserve">Accessibility </w:t>
      </w:r>
    </w:p>
    <w:p w14:paraId="04949D50" w14:textId="7485EE12" w:rsidR="00F952CE" w:rsidRDefault="001E7ED2" w:rsidP="00F952CE">
      <w:r>
        <w:t>La note de l’accessibilité du site est de 59</w:t>
      </w:r>
      <w:r w:rsidR="0001747C">
        <w:t>%. C</w:t>
      </w:r>
      <w:r>
        <w:t xml:space="preserve">ela indique que le site n’est pas </w:t>
      </w:r>
      <w:r w:rsidR="0001747C">
        <w:t>conçu pour être</w:t>
      </w:r>
      <w:r>
        <w:t xml:space="preserve"> accessible à tous les utilisateurs. Dans le rapport de Lighthouse il est dit que les couleurs n’on</w:t>
      </w:r>
      <w:r w:rsidR="0001747C">
        <w:t>t</w:t>
      </w:r>
      <w:r>
        <w:t xml:space="preserve"> pas un contraste suffisant, que les images n’on pas de alt et que certain</w:t>
      </w:r>
      <w:r w:rsidR="0001747C">
        <w:t>es</w:t>
      </w:r>
      <w:r>
        <w:t xml:space="preserve"> frame ou </w:t>
      </w:r>
      <w:proofErr w:type="spellStart"/>
      <w:r>
        <w:t>iframe</w:t>
      </w:r>
      <w:proofErr w:type="spellEnd"/>
      <w:r>
        <w:t xml:space="preserve"> n’on</w:t>
      </w:r>
      <w:r w:rsidR="0001747C">
        <w:t>t</w:t>
      </w:r>
      <w:r>
        <w:t xml:space="preserve"> pas de titre. </w:t>
      </w:r>
    </w:p>
    <w:p w14:paraId="65CB5D40" w14:textId="77777777" w:rsidR="00C2713B" w:rsidRDefault="00C2713B" w:rsidP="00F952CE"/>
    <w:p w14:paraId="25063D96" w14:textId="7B757AEF" w:rsidR="00C2713B" w:rsidRPr="00C2713B" w:rsidRDefault="001E7ED2" w:rsidP="00C2713B">
      <w:pPr>
        <w:pStyle w:val="Titre1"/>
      </w:pPr>
      <w:r>
        <w:t>Conclusion</w:t>
      </w:r>
    </w:p>
    <w:p w14:paraId="1BCF46B2" w14:textId="247E27E3" w:rsidR="001E7ED2" w:rsidRDefault="001E7ED2" w:rsidP="001E7ED2">
      <w:r>
        <w:t xml:space="preserve">Les deux derniers critères </w:t>
      </w:r>
      <w:r w:rsidR="00ED3026">
        <w:t>n’apportent</w:t>
      </w:r>
      <w:r>
        <w:t xml:space="preserve"> pas beaucoup d’informations sur </w:t>
      </w:r>
      <w:r w:rsidR="00ED3026">
        <w:t>les performances</w:t>
      </w:r>
      <w:r>
        <w:t xml:space="preserve"> du site</w:t>
      </w:r>
      <w:r w:rsidR="0001747C">
        <w:t>. I</w:t>
      </w:r>
      <w:r>
        <w:t>l</w:t>
      </w:r>
      <w:r w:rsidR="00ED3026">
        <w:t>s</w:t>
      </w:r>
      <w:r>
        <w:t xml:space="preserve"> o</w:t>
      </w:r>
      <w:r w:rsidR="0001747C">
        <w:t>btiennent</w:t>
      </w:r>
      <w:r>
        <w:t xml:space="preserve"> </w:t>
      </w:r>
      <w:r w:rsidR="00ED3026">
        <w:t>tous</w:t>
      </w:r>
      <w:r>
        <w:t xml:space="preserve"> les deux une note de 70-71</w:t>
      </w:r>
      <w:r w:rsidR="0001747C">
        <w:t xml:space="preserve"> %. Cependant, l’indicateur</w:t>
      </w:r>
      <w:r>
        <w:t xml:space="preserve"> Best Practices indique que le site n’</w:t>
      </w:r>
      <w:r w:rsidR="00ED3026">
        <w:t>utilise</w:t>
      </w:r>
      <w:r>
        <w:t xml:space="preserve"> pas HTTPS et que </w:t>
      </w:r>
      <w:r w:rsidR="00ED3026">
        <w:t>certaines parties</w:t>
      </w:r>
      <w:r>
        <w:t xml:space="preserve"> du code JS </w:t>
      </w:r>
      <w:r w:rsidR="00ED3026">
        <w:t>contiennent</w:t>
      </w:r>
      <w:r>
        <w:t xml:space="preserve"> des </w:t>
      </w:r>
      <w:r w:rsidR="00ED3026">
        <w:t>vulnérabilités</w:t>
      </w:r>
      <w:r>
        <w:t xml:space="preserve">. </w:t>
      </w:r>
    </w:p>
    <w:p w14:paraId="5ED5509F" w14:textId="167A2600" w:rsidR="001E7ED2" w:rsidRDefault="001E7ED2" w:rsidP="001E7ED2">
      <w:r>
        <w:t>On peut donc conclure que le site est moyennement performant</w:t>
      </w:r>
      <w:r w:rsidR="00547D67">
        <w:t>. I</w:t>
      </w:r>
      <w:r>
        <w:t xml:space="preserve">l charge rapidement mais </w:t>
      </w:r>
      <w:r w:rsidR="00ED3026">
        <w:t>certains éléments</w:t>
      </w:r>
      <w:r>
        <w:t xml:space="preserve"> mettent du temps à s’afficher</w:t>
      </w:r>
      <w:r w:rsidR="00547D67">
        <w:t>. De plus,</w:t>
      </w:r>
      <w:r>
        <w:t xml:space="preserve"> il n’est pas accessible </w:t>
      </w:r>
      <w:r w:rsidR="00547D67">
        <w:t xml:space="preserve">à certains utilisateurs </w:t>
      </w:r>
      <w:r w:rsidR="00C2713B">
        <w:t xml:space="preserve">et manque de sécurité. </w:t>
      </w:r>
    </w:p>
    <w:p w14:paraId="10DE06C1" w14:textId="77777777" w:rsidR="001E7ED2" w:rsidRPr="001E7ED2" w:rsidRDefault="001E7ED2" w:rsidP="001E7ED2"/>
    <w:p w14:paraId="6E32BC6F" w14:textId="671085BF" w:rsidR="001E7ED2" w:rsidRPr="001E682A" w:rsidRDefault="001E682A" w:rsidP="001E682A">
      <w:pPr>
        <w:pStyle w:val="Titre1"/>
      </w:pPr>
      <w:r>
        <w:t>En vu</w:t>
      </w:r>
      <w:r w:rsidR="00547D67">
        <w:t>e</w:t>
      </w:r>
      <w:r>
        <w:t xml:space="preserve"> d’un </w:t>
      </w:r>
      <w:proofErr w:type="spellStart"/>
      <w:r>
        <w:t>scaling</w:t>
      </w:r>
      <w:proofErr w:type="spellEnd"/>
      <w:r>
        <w:t xml:space="preserve"> de notre application</w:t>
      </w:r>
    </w:p>
    <w:p w14:paraId="1125110F" w14:textId="1016C5A8" w:rsidR="00F952CE" w:rsidRDefault="001E682A" w:rsidP="00F952CE">
      <w:r>
        <w:t xml:space="preserve">Les deux points déjà très importants </w:t>
      </w:r>
      <w:r w:rsidR="00547D67">
        <w:t>sont</w:t>
      </w:r>
      <w:r>
        <w:t xml:space="preserve"> l’accessibilité de notre application</w:t>
      </w:r>
      <w:r w:rsidR="00547D67">
        <w:t xml:space="preserve"> c’est-à-dire </w:t>
      </w:r>
      <w:r>
        <w:t>la rendre utilisable par n’importe qui</w:t>
      </w:r>
      <w:r w:rsidR="00547D67">
        <w:t>. Plus précisément, il faudra</w:t>
      </w:r>
      <w:r>
        <w:t xml:space="preserve"> vérifier les contrastes entre les couleurs pour qu</w:t>
      </w:r>
      <w:r w:rsidR="00547D67">
        <w:t>’ils</w:t>
      </w:r>
      <w:r>
        <w:t xml:space="preserve"> soi</w:t>
      </w:r>
      <w:r w:rsidR="00547D67">
        <w:t>en</w:t>
      </w:r>
      <w:r>
        <w:t xml:space="preserve">t bien visibles, mettre des alt pour </w:t>
      </w:r>
      <w:r w:rsidR="00547D67">
        <w:t>toutes les</w:t>
      </w:r>
      <w:r>
        <w:t xml:space="preserve"> image</w:t>
      </w:r>
      <w:r w:rsidR="00547D67">
        <w:t>s</w:t>
      </w:r>
      <w:r>
        <w:t xml:space="preserve"> et</w:t>
      </w:r>
      <w:r w:rsidR="00547D67">
        <w:t xml:space="preserve"> mettre</w:t>
      </w:r>
      <w:r>
        <w:t xml:space="preserve"> </w:t>
      </w:r>
      <w:r w:rsidR="00547D67">
        <w:t>d</w:t>
      </w:r>
      <w:r>
        <w:t xml:space="preserve">es labels dans les formulaires. </w:t>
      </w:r>
      <w:r w:rsidR="00547D67">
        <w:t xml:space="preserve">Dans un deuxième temps il faudra </w:t>
      </w:r>
      <w:r>
        <w:t xml:space="preserve">que notre application soit responsive et puisse être </w:t>
      </w:r>
      <w:r w:rsidR="00547D67">
        <w:t>utilisée</w:t>
      </w:r>
      <w:r>
        <w:t xml:space="preserve"> sur une tablette</w:t>
      </w:r>
      <w:r w:rsidR="00547D67">
        <w:t xml:space="preserve"> </w:t>
      </w:r>
      <w:r>
        <w:t xml:space="preserve">ou un mobile sans avoir des décalages ou des problèmes d’affichages.  </w:t>
      </w:r>
    </w:p>
    <w:p w14:paraId="149BE466" w14:textId="20BF5FFF" w:rsidR="001E682A" w:rsidRDefault="001E682A" w:rsidP="00F952CE">
      <w:r>
        <w:t xml:space="preserve">Il faut faire attention à ce que les différents </w:t>
      </w:r>
      <w:proofErr w:type="spellStart"/>
      <w:r w:rsidR="001E4380">
        <w:t>framework</w:t>
      </w:r>
      <w:proofErr w:type="spellEnd"/>
      <w:r>
        <w:t xml:space="preserve"> utilisés soi</w:t>
      </w:r>
      <w:r w:rsidR="00547D67">
        <w:t>en</w:t>
      </w:r>
      <w:r>
        <w:t xml:space="preserve">t bien à jour et </w:t>
      </w:r>
      <w:r w:rsidR="001E4380">
        <w:t>qu’il</w:t>
      </w:r>
      <w:r>
        <w:t xml:space="preserve"> n’y </w:t>
      </w:r>
      <w:r w:rsidR="001E4380">
        <w:t>a</w:t>
      </w:r>
      <w:r w:rsidR="00547D67">
        <w:t>it</w:t>
      </w:r>
      <w:r>
        <w:t xml:space="preserve"> pas de </w:t>
      </w:r>
      <w:r w:rsidR="00547D67">
        <w:t xml:space="preserve">problème </w:t>
      </w:r>
      <w:r w:rsidR="001E4380">
        <w:t xml:space="preserve">de vulnérabilité comme c’est le cas sur le site concurrent. </w:t>
      </w:r>
      <w:r w:rsidR="00547D67">
        <w:t>Il faudra u</w:t>
      </w:r>
      <w:r w:rsidR="001E4380">
        <w:t>tilis</w:t>
      </w:r>
      <w:r w:rsidR="00547D67">
        <w:t>er</w:t>
      </w:r>
      <w:r w:rsidR="001E4380">
        <w:t xml:space="preserve"> HTTPS pour sécuriser au mieux les différentes interactions entre l’application et les utilisateurs.  </w:t>
      </w:r>
    </w:p>
    <w:p w14:paraId="540DCA02" w14:textId="3980763C" w:rsidR="001E4380" w:rsidRPr="00F952CE" w:rsidRDefault="001E4380" w:rsidP="00F952CE">
      <w:r>
        <w:t>En</w:t>
      </w:r>
      <w:r w:rsidR="00547D67">
        <w:t>fin, il faudra, dans un premier,</w:t>
      </w:r>
      <w:r>
        <w:t xml:space="preserve"> vérifier qu’il n’y a</w:t>
      </w:r>
      <w:r w:rsidR="00547D67">
        <w:t>it</w:t>
      </w:r>
      <w:r>
        <w:t xml:space="preserve"> pas de fichier</w:t>
      </w:r>
      <w:r w:rsidR="00547D67">
        <w:t>s</w:t>
      </w:r>
      <w:r>
        <w:t xml:space="preserve"> trop lourd</w:t>
      </w:r>
      <w:r w:rsidR="00547D67">
        <w:t>s</w:t>
      </w:r>
      <w:r>
        <w:t xml:space="preserve"> qui ralentirai</w:t>
      </w:r>
      <w:r w:rsidR="00547D67">
        <w:t>ent</w:t>
      </w:r>
      <w:r>
        <w:t xml:space="preserve"> le chargement de la page </w:t>
      </w:r>
      <w:r w:rsidR="00547D67">
        <w:t xml:space="preserve">puis, dans un second temps, </w:t>
      </w:r>
      <w:r>
        <w:t xml:space="preserve">compresser les fichiers de style et de script pour prendre moins de place. </w:t>
      </w:r>
    </w:p>
    <w:sectPr w:rsidR="001E4380" w:rsidRPr="00F952CE" w:rsidSect="001E4380">
      <w:footerReference w:type="default" r:id="rId14"/>
      <w:pgSz w:w="12240" w:h="15840" w:code="1"/>
      <w:pgMar w:top="851" w:right="1752" w:bottom="1440" w:left="1752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BA50D" w14:textId="77777777" w:rsidR="00A146A5" w:rsidRDefault="00A146A5">
      <w:pPr>
        <w:spacing w:before="0" w:after="0"/>
      </w:pPr>
      <w:r>
        <w:separator/>
      </w:r>
    </w:p>
  </w:endnote>
  <w:endnote w:type="continuationSeparator" w:id="0">
    <w:p w14:paraId="2BE4BB03" w14:textId="77777777" w:rsidR="00A146A5" w:rsidRDefault="00A146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6C5E1" w14:textId="77777777"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0D3C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A580B" w14:textId="77777777" w:rsidR="00A146A5" w:rsidRDefault="00A146A5">
      <w:pPr>
        <w:spacing w:before="0" w:after="0"/>
      </w:pPr>
      <w:r>
        <w:separator/>
      </w:r>
    </w:p>
  </w:footnote>
  <w:footnote w:type="continuationSeparator" w:id="0">
    <w:p w14:paraId="76DE4A09" w14:textId="77777777" w:rsidR="00A146A5" w:rsidRDefault="00A146A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C616ADA"/>
    <w:multiLevelType w:val="hybridMultilevel"/>
    <w:tmpl w:val="D940FF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27059"/>
    <w:multiLevelType w:val="hybridMultilevel"/>
    <w:tmpl w:val="BACEE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5198C"/>
    <w:multiLevelType w:val="hybridMultilevel"/>
    <w:tmpl w:val="A1745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E3F06"/>
    <w:multiLevelType w:val="hybridMultilevel"/>
    <w:tmpl w:val="1C0693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16"/>
    <w:rsid w:val="0001747C"/>
    <w:rsid w:val="00026474"/>
    <w:rsid w:val="0006053E"/>
    <w:rsid w:val="000D3C0C"/>
    <w:rsid w:val="00176B25"/>
    <w:rsid w:val="00197F05"/>
    <w:rsid w:val="001A5FAA"/>
    <w:rsid w:val="001E4380"/>
    <w:rsid w:val="001E682A"/>
    <w:rsid w:val="001E7ED2"/>
    <w:rsid w:val="00200802"/>
    <w:rsid w:val="00220E44"/>
    <w:rsid w:val="002462A1"/>
    <w:rsid w:val="00366584"/>
    <w:rsid w:val="003A3A45"/>
    <w:rsid w:val="00406EBD"/>
    <w:rsid w:val="004B55A2"/>
    <w:rsid w:val="00544BDF"/>
    <w:rsid w:val="00547D67"/>
    <w:rsid w:val="00560B1F"/>
    <w:rsid w:val="00560B70"/>
    <w:rsid w:val="00571A64"/>
    <w:rsid w:val="005E4C3F"/>
    <w:rsid w:val="00627B1F"/>
    <w:rsid w:val="006F7BD9"/>
    <w:rsid w:val="00872C16"/>
    <w:rsid w:val="00882478"/>
    <w:rsid w:val="00964DCC"/>
    <w:rsid w:val="009A29D9"/>
    <w:rsid w:val="009B3A0D"/>
    <w:rsid w:val="009B6118"/>
    <w:rsid w:val="009F429A"/>
    <w:rsid w:val="00A146A5"/>
    <w:rsid w:val="00A3764B"/>
    <w:rsid w:val="00AF146E"/>
    <w:rsid w:val="00B07F32"/>
    <w:rsid w:val="00B23C16"/>
    <w:rsid w:val="00BC733F"/>
    <w:rsid w:val="00C2713B"/>
    <w:rsid w:val="00D633CA"/>
    <w:rsid w:val="00D735E4"/>
    <w:rsid w:val="00DB7022"/>
    <w:rsid w:val="00DC178A"/>
    <w:rsid w:val="00E15E6C"/>
    <w:rsid w:val="00E92B44"/>
    <w:rsid w:val="00ED3026"/>
    <w:rsid w:val="00F760CF"/>
    <w:rsid w:val="00F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947E66"/>
  <w15:docId w15:val="{2470C25F-BF10-48BC-854E-6737D3FD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220E4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semiHidden/>
    <w:qFormat/>
    <w:rsid w:val="0036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odolistme.ne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79B6EDAE3245CB8CD54603FE288B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6AE056-63D8-41D7-B6A7-CAB76007BD5F}"/>
      </w:docPartPr>
      <w:docPartBody>
        <w:p w:rsidR="00CE7BE7" w:rsidRDefault="00D95D44">
          <w:pPr>
            <w:pStyle w:val="0779B6EDAE3245CB8CD54603FE288BA6"/>
          </w:pPr>
          <w:r w:rsidRPr="00A3764B">
            <w:t>[Nom]</w:t>
          </w:r>
        </w:p>
      </w:docPartBody>
    </w:docPart>
    <w:docPart>
      <w:docPartPr>
        <w:name w:val="C201F1E091E84556BA0AF0D3025DE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DE0351-5508-4885-A6A7-B9F73C45FBDF}"/>
      </w:docPartPr>
      <w:docPartBody>
        <w:p w:rsidR="00CE7BE7" w:rsidRDefault="00D95D44">
          <w:pPr>
            <w:pStyle w:val="C201F1E091E84556BA0AF0D3025DEC3A"/>
          </w:pPr>
          <w:r w:rsidRPr="00A3764B">
            <w:t>[Titre du cours]</w:t>
          </w:r>
        </w:p>
      </w:docPartBody>
    </w:docPart>
    <w:docPart>
      <w:docPartPr>
        <w:name w:val="6A2C74A4E94D42769A92C455266A78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C2DB3D-52F5-4644-A7F9-80A5427D9187}"/>
      </w:docPartPr>
      <w:docPartBody>
        <w:p w:rsidR="00CE7BE7" w:rsidRDefault="00D95D44">
          <w:pPr>
            <w:pStyle w:val="6A2C74A4E94D42769A92C455266A78F2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4"/>
    <w:rsid w:val="00CE7BE7"/>
    <w:rsid w:val="00D059E6"/>
    <w:rsid w:val="00D2622B"/>
    <w:rsid w:val="00D95D44"/>
    <w:rsid w:val="00E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0779B6EDAE3245CB8CD54603FE288BA6">
    <w:name w:val="0779B6EDAE3245CB8CD54603FE288BA6"/>
  </w:style>
  <w:style w:type="paragraph" w:customStyle="1" w:styleId="C201F1E091E84556BA0AF0D3025DEC3A">
    <w:name w:val="C201F1E091E84556BA0AF0D3025DEC3A"/>
  </w:style>
  <w:style w:type="paragraph" w:customStyle="1" w:styleId="6A2C74A4E94D42769A92C455266A78F2">
    <w:name w:val="6A2C74A4E94D42769A92C455266A78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2020-12-04T00:00:00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D67E1B-CD44-40D1-A017-4EC79337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331</TotalTime>
  <Pages>3</Pages>
  <Words>769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Audit de performance</vt:lpstr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de performance</dc:title>
  <dc:subject>PROJET 8 : etape 3</dc:subject>
  <dc:creator>Quentin Muzel</dc:creator>
  <cp:keywords>Projet 8</cp:keywords>
  <cp:lastModifiedBy>alyxia delhomme</cp:lastModifiedBy>
  <cp:revision>6</cp:revision>
  <dcterms:created xsi:type="dcterms:W3CDTF">2020-12-04T08:29:00Z</dcterms:created>
  <dcterms:modified xsi:type="dcterms:W3CDTF">2020-12-05T09:16:00Z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